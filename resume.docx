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6C027A99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6944FA84004DF44897E01F9F039535C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7A0D3E7" w14:textId="77777777" w:rsidR="00B93310" w:rsidRPr="005152F2" w:rsidRDefault="002F0909" w:rsidP="003856C9">
                <w:pPr>
                  <w:pStyle w:val="Heading1"/>
                </w:pPr>
                <w:r>
                  <w:t>YUQING XU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4C94D05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FEE1B29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3273CFFE" wp14:editId="1FFF17A5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949E214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1725BA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40A1272" w14:textId="77777777" w:rsidR="00441EB9" w:rsidRDefault="002B5B6C" w:rsidP="002B5B6C">
                  <w:pPr>
                    <w:pStyle w:val="Heading3"/>
                    <w:jc w:val="both"/>
                  </w:pPr>
                  <w:r>
                    <w:t>yuqingx3@illinois.edu</w:t>
                  </w:r>
                </w:p>
              </w:tc>
            </w:tr>
            <w:tr w:rsidR="00441EB9" w:rsidRPr="005152F2" w14:paraId="22145B1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B33175E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183ADCA7" wp14:editId="252F9FA0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0B31BE5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40BE4C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1F7A1EE" w14:textId="77777777" w:rsidR="00441EB9" w:rsidRDefault="002B5B6C" w:rsidP="002B5B6C">
                  <w:pPr>
                    <w:pStyle w:val="Heading3"/>
                  </w:pPr>
                  <w:r>
                    <w:t>217-9046236</w:t>
                  </w:r>
                </w:p>
              </w:tc>
            </w:tr>
            <w:tr w:rsidR="00441EB9" w:rsidRPr="005152F2" w14:paraId="64C38525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275389EC" w14:textId="77777777" w:rsidR="00441EB9" w:rsidRDefault="002B5B6C" w:rsidP="002B5B6C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address:</w:t>
                  </w:r>
                </w:p>
                <w:p w14:paraId="4ADEE9FE" w14:textId="77777777" w:rsidR="002B5B6C" w:rsidRPr="00441EB9" w:rsidRDefault="002B5B6C" w:rsidP="002B5B6C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405 E john street</w:t>
                  </w:r>
                </w:p>
              </w:tc>
            </w:tr>
            <w:tr w:rsidR="005A7E57" w:rsidRPr="005152F2" w14:paraId="4915FC4C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BD7CE68" w14:textId="77777777" w:rsidR="002C77B9" w:rsidRDefault="0098705F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31C68ED86974AE4AB7081255801383E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6116502F" w14:textId="77777777" w:rsidR="005A7E57" w:rsidRDefault="00616FF4" w:rsidP="00616FF4">
                  <w:pPr>
                    <w:pStyle w:val="GraphicElement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577820AE" wp14:editId="368AA4CE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255AEF7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udssBAADqAwAADgAAAGRycy9lMm9Eb2MueG1srFPbjtMwEH1H4h8sv9NcE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MnP7nb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00F0433" w14:textId="77777777" w:rsidR="005A7E57" w:rsidRDefault="002B5B6C" w:rsidP="002B5B6C">
                  <w:r>
                    <w:t xml:space="preserve">transfer to </w:t>
                  </w:r>
                  <w:proofErr w:type="spellStart"/>
                  <w:r>
                    <w:t>math+cs</w:t>
                  </w:r>
                  <w:proofErr w:type="spellEnd"/>
                  <w:r>
                    <w:t xml:space="preserve"> in las</w:t>
                  </w:r>
                </w:p>
                <w:p w14:paraId="4B20EC4C" w14:textId="77777777" w:rsidR="002B5B6C" w:rsidRDefault="002B5B6C" w:rsidP="002B5B6C"/>
              </w:tc>
            </w:tr>
            <w:tr w:rsidR="00463463" w:rsidRPr="005152F2" w14:paraId="2EC5AA8D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B7CBD88" w14:textId="77777777" w:rsidR="005A7E57" w:rsidRDefault="0098705F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3B98DE6A2CC184EB8E865FAB9CD9F2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2B800703" w14:textId="77777777" w:rsidR="00616FF4" w:rsidRPr="005A7E57" w:rsidRDefault="00616FF4" w:rsidP="00616FF4">
                  <w:pPr>
                    <w:pStyle w:val="GraphicElement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7FE13465" wp14:editId="7DA4046B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623A87C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999DAA0" w14:textId="77777777" w:rsidR="00463463" w:rsidRDefault="002B5B6C" w:rsidP="002B5B6C">
                  <w:r>
                    <w:t>computer</w:t>
                  </w:r>
                </w:p>
                <w:p w14:paraId="4E65127A" w14:textId="77777777" w:rsidR="002B5B6C" w:rsidRDefault="002B5B6C" w:rsidP="002B5B6C">
                  <w:r>
                    <w:t>java(basic)</w:t>
                  </w:r>
                </w:p>
                <w:p w14:paraId="1682B0CF" w14:textId="77777777" w:rsidR="002B5B6C" w:rsidRPr="005152F2" w:rsidRDefault="002B5B6C" w:rsidP="002B5B6C">
                  <w:r>
                    <w:t>makeup</w:t>
                  </w:r>
                </w:p>
              </w:tc>
            </w:tr>
          </w:tbl>
          <w:p w14:paraId="702CA349" w14:textId="77777777" w:rsidR="00B93310" w:rsidRPr="005152F2" w:rsidRDefault="00B93310" w:rsidP="003856C9"/>
        </w:tc>
        <w:tc>
          <w:tcPr>
            <w:tcW w:w="723" w:type="dxa"/>
          </w:tcPr>
          <w:p w14:paraId="7B810CF8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56BCE4CE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0DB8433" w14:textId="727A6B73" w:rsidR="008F6337" w:rsidRPr="005152F2" w:rsidRDefault="0098705F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BCA6B30B410464BBA56F9793FA1FA3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206B66FB" w14:textId="77777777" w:rsidR="008F6337" w:rsidRDefault="007015AF" w:rsidP="00832F81">
                  <w:proofErr w:type="spellStart"/>
                  <w:r>
                    <w:t>Lexue</w:t>
                  </w:r>
                  <w:proofErr w:type="spellEnd"/>
                  <w:r>
                    <w:t xml:space="preserve"> Studio Educational Institution</w:t>
                  </w:r>
                </w:p>
                <w:p w14:paraId="535A657A" w14:textId="77777777" w:rsidR="007015AF" w:rsidRDefault="007015AF" w:rsidP="00F57C1D">
                  <w:pPr>
                    <w:jc w:val="both"/>
                  </w:pPr>
                  <w:r>
                    <w:t>Help check how students have done their homework everyday</w:t>
                  </w:r>
                </w:p>
                <w:p w14:paraId="4DF3DF4C" w14:textId="77777777" w:rsidR="007015AF" w:rsidRDefault="00233900" w:rsidP="00F57C1D">
                  <w:pPr>
                    <w:jc w:val="both"/>
                  </w:pPr>
                  <w:r>
                    <w:t>Help check students’ vocabulary everyday</w:t>
                  </w:r>
                </w:p>
                <w:p w14:paraId="1FCA489E" w14:textId="77777777" w:rsidR="00233900" w:rsidRDefault="00233900" w:rsidP="00F57C1D">
                  <w:pPr>
                    <w:jc w:val="both"/>
                  </w:pPr>
                  <w:r>
                    <w:t xml:space="preserve">Help students with their TOFEL SAT ACT homework </w:t>
                  </w:r>
                  <w:proofErr w:type="spellStart"/>
                  <w:r>
                    <w:t>everyday</w:t>
                  </w:r>
                  <w:proofErr w:type="spellEnd"/>
                  <w:r>
                    <w:t xml:space="preserve"> after classes</w:t>
                  </w:r>
                </w:p>
                <w:p w14:paraId="2E509F5B" w14:textId="77777777" w:rsidR="00D8512E" w:rsidRDefault="00D8512E" w:rsidP="00F57C1D">
                  <w:pPr>
                    <w:jc w:val="both"/>
                  </w:pPr>
                  <w:r>
                    <w:t xml:space="preserve">Take care of </w:t>
                  </w:r>
                  <w:r w:rsidR="00A44B2C">
                    <w:t xml:space="preserve">more than 10 students once </w:t>
                  </w:r>
                  <w:r w:rsidR="00A17E61">
                    <w:t>in the summer</w:t>
                  </w:r>
                </w:p>
                <w:p w14:paraId="65FE243F" w14:textId="77777777" w:rsidR="00A17E61" w:rsidRDefault="00A17E61" w:rsidP="00F57C1D">
                  <w:pPr>
                    <w:jc w:val="both"/>
                  </w:pPr>
                  <w:r>
                    <w:t>Help 90% students improve their score and vocabularies and sentence analysis</w:t>
                  </w:r>
                </w:p>
                <w:p w14:paraId="424BD6C0" w14:textId="77777777" w:rsidR="00233900" w:rsidRDefault="00541352" w:rsidP="00541352">
                  <w:pPr>
                    <w:jc w:val="both"/>
                  </w:pPr>
                  <w:r>
                    <w:t>Start date: June 2017</w:t>
                  </w:r>
                </w:p>
                <w:p w14:paraId="61C17BF2" w14:textId="14AFB904" w:rsidR="00541352" w:rsidRDefault="00541352" w:rsidP="00541352">
                  <w:pPr>
                    <w:jc w:val="both"/>
                  </w:pPr>
                  <w:r>
                    <w:t>End date: August 2017</w:t>
                  </w:r>
                </w:p>
              </w:tc>
            </w:tr>
            <w:tr w:rsidR="008F6337" w14:paraId="621F86E8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7A29046" w14:textId="77777777" w:rsidR="008F6337" w:rsidRPr="005152F2" w:rsidRDefault="0098705F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6F23CED001A1B94A94168BC6451F444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22859450" w14:textId="77777777" w:rsidR="008F6337" w:rsidRDefault="0036181F" w:rsidP="00295647">
                  <w:pPr>
                    <w:jc w:val="left"/>
                  </w:pPr>
                  <w:r>
                    <w:t>University of Illinois at Urbana Champaign</w:t>
                  </w:r>
                </w:p>
                <w:p w14:paraId="79979474" w14:textId="77777777" w:rsidR="00F11794" w:rsidRDefault="00D93B85" w:rsidP="00295647">
                  <w:pPr>
                    <w:jc w:val="left"/>
                  </w:pPr>
                  <w:r>
                    <w:t>freshman</w:t>
                  </w:r>
                  <w:r w:rsidR="00F11794">
                    <w:t xml:space="preserve"> of division of general study</w:t>
                  </w:r>
                </w:p>
                <w:p w14:paraId="47272CB6" w14:textId="77777777" w:rsidR="00E204FB" w:rsidRDefault="00E204FB" w:rsidP="00295647">
                  <w:pPr>
                    <w:jc w:val="left"/>
                  </w:pPr>
                  <w:r>
                    <w:t>Concentration: exploring majors</w:t>
                  </w:r>
                </w:p>
                <w:p w14:paraId="44EB24A6" w14:textId="77777777" w:rsidR="00E204FB" w:rsidRDefault="00D93B85" w:rsidP="00295647">
                  <w:pPr>
                    <w:jc w:val="left"/>
                  </w:pPr>
                  <w:r>
                    <w:t>Graduation date: May 2021</w:t>
                  </w:r>
                </w:p>
                <w:p w14:paraId="0BE9C8AD" w14:textId="5581B763" w:rsidR="00D93B85" w:rsidRDefault="00D93B85" w:rsidP="00295647">
                  <w:pPr>
                    <w:jc w:val="left"/>
                  </w:pPr>
                  <w:r>
                    <w:t xml:space="preserve">Major </w:t>
                  </w:r>
                  <w:proofErr w:type="spellStart"/>
                  <w:r>
                    <w:t>gpa</w:t>
                  </w:r>
                  <w:proofErr w:type="spellEnd"/>
                  <w:r>
                    <w:t xml:space="preserve">: </w:t>
                  </w:r>
                  <w:r w:rsidR="00295647">
                    <w:t>n/a</w:t>
                  </w:r>
                </w:p>
                <w:p w14:paraId="22C45C8E" w14:textId="77777777" w:rsidR="00D93B85" w:rsidRDefault="00D93B85" w:rsidP="007B2F5C"/>
              </w:tc>
            </w:tr>
            <w:tr w:rsidR="008F6337" w14:paraId="497A2E53" w14:textId="77777777" w:rsidTr="00295647">
              <w:trPr>
                <w:trHeight w:val="2201"/>
              </w:trPr>
              <w:tc>
                <w:tcPr>
                  <w:tcW w:w="5191" w:type="dxa"/>
                </w:tcPr>
                <w:p w14:paraId="6E874B85" w14:textId="0AA4CD4B" w:rsidR="008F6337" w:rsidRPr="005152F2" w:rsidRDefault="0098705F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721ECBBE54A5704195BE498675B5C49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14:paraId="576913F8" w14:textId="77777777" w:rsidR="008F6337" w:rsidRDefault="00233900" w:rsidP="004D1875">
                  <w:r>
                    <w:t>Volunteer in the Champaign Public Library</w:t>
                  </w:r>
                </w:p>
                <w:p w14:paraId="08603394" w14:textId="305334FB" w:rsidR="004D1875" w:rsidRDefault="00541352" w:rsidP="00541352">
                  <w:pPr>
                    <w:jc w:val="left"/>
                  </w:pPr>
                  <w:r>
                    <w:t>Help the librarians collect the broken books in the children department</w:t>
                  </w:r>
                </w:p>
                <w:p w14:paraId="0324606C" w14:textId="045A0A3D" w:rsidR="00541352" w:rsidRDefault="00541352" w:rsidP="00541352">
                  <w:pPr>
                    <w:jc w:val="left"/>
                  </w:pPr>
                  <w:r>
                    <w:t>Help the librarians check how the tools in the library and infrastructures work</w:t>
                  </w:r>
                </w:p>
                <w:p w14:paraId="0D477D76" w14:textId="79794311" w:rsidR="00541352" w:rsidRDefault="00541352" w:rsidP="00541352">
                  <w:pPr>
                    <w:jc w:val="left"/>
                  </w:pPr>
                  <w:r>
                    <w:t>Start date: October 2017</w:t>
                  </w:r>
                </w:p>
                <w:p w14:paraId="34598A2D" w14:textId="53378311" w:rsidR="00541352" w:rsidRDefault="00541352" w:rsidP="00541352">
                  <w:pPr>
                    <w:jc w:val="left"/>
                  </w:pPr>
                  <w:proofErr w:type="spellStart"/>
                  <w:r>
                    <w:t>En</w:t>
                  </w:r>
                  <w:proofErr w:type="spellEnd"/>
                </w:p>
                <w:p w14:paraId="752FE53C" w14:textId="77777777" w:rsidR="00233900" w:rsidRDefault="00233900" w:rsidP="00295647">
                  <w:pPr>
                    <w:pStyle w:val="ListParagraph"/>
                    <w:jc w:val="both"/>
                  </w:pPr>
                </w:p>
              </w:tc>
            </w:tr>
          </w:tbl>
          <w:p w14:paraId="6F5005FC" w14:textId="77777777" w:rsidR="008F6337" w:rsidRPr="005152F2" w:rsidRDefault="008F6337" w:rsidP="003856C9"/>
        </w:tc>
      </w:tr>
    </w:tbl>
    <w:p w14:paraId="362628B5" w14:textId="77777777" w:rsidR="00E941EF" w:rsidRDefault="00E941EF" w:rsidP="00541352">
      <w:pPr>
        <w:pStyle w:val="NoSpacing"/>
        <w:jc w:val="both"/>
      </w:pPr>
      <w:bookmarkStart w:id="0" w:name="_GoBack"/>
      <w:bookmarkEnd w:id="0"/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6A7E5" w14:textId="77777777" w:rsidR="0098705F" w:rsidRDefault="0098705F" w:rsidP="003856C9">
      <w:pPr>
        <w:spacing w:after="0" w:line="240" w:lineRule="auto"/>
      </w:pPr>
      <w:r>
        <w:separator/>
      </w:r>
    </w:p>
  </w:endnote>
  <w:endnote w:type="continuationSeparator" w:id="0">
    <w:p w14:paraId="4BE44421" w14:textId="77777777" w:rsidR="0098705F" w:rsidRDefault="0098705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9E814" w14:textId="77777777" w:rsidR="003856C9" w:rsidRDefault="007803B7" w:rsidP="007803B7">
    <w:pPr>
      <w:pStyle w:val="Foot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707D776" wp14:editId="32E1B3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9476D0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541352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BE3ED" w14:textId="77777777" w:rsidR="001765FE" w:rsidRDefault="00DC79BB">
    <w:pPr>
      <w:pStyle w:val="Foot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B43A0B8" wp14:editId="2C7973F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5412CF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98381" w14:textId="77777777" w:rsidR="0098705F" w:rsidRDefault="0098705F" w:rsidP="003856C9">
      <w:pPr>
        <w:spacing w:after="0" w:line="240" w:lineRule="auto"/>
      </w:pPr>
      <w:r>
        <w:separator/>
      </w:r>
    </w:p>
  </w:footnote>
  <w:footnote w:type="continuationSeparator" w:id="0">
    <w:p w14:paraId="49A56669" w14:textId="77777777" w:rsidR="0098705F" w:rsidRDefault="0098705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54D36" w14:textId="77777777" w:rsidR="003856C9" w:rsidRDefault="007803B7">
    <w:pPr>
      <w:pStyle w:val="Head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D2D3A7A" wp14:editId="2B2935F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42E400A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A653C" w14:textId="77777777" w:rsidR="00DC79BB" w:rsidRDefault="00DC79BB">
    <w:pPr>
      <w:pStyle w:val="Head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7ADCD45" wp14:editId="01A8940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568ECC8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2E7F"/>
    <w:multiLevelType w:val="hybridMultilevel"/>
    <w:tmpl w:val="0D00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F0549"/>
    <w:multiLevelType w:val="hybridMultilevel"/>
    <w:tmpl w:val="D04A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B5137"/>
    <w:multiLevelType w:val="hybridMultilevel"/>
    <w:tmpl w:val="D73C9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09"/>
    <w:rsid w:val="00052BE1"/>
    <w:rsid w:val="0007412A"/>
    <w:rsid w:val="0010199E"/>
    <w:rsid w:val="001765FE"/>
    <w:rsid w:val="0019561F"/>
    <w:rsid w:val="001B32D2"/>
    <w:rsid w:val="00233900"/>
    <w:rsid w:val="00293B83"/>
    <w:rsid w:val="00295647"/>
    <w:rsid w:val="002A3621"/>
    <w:rsid w:val="002B3890"/>
    <w:rsid w:val="002B5B6C"/>
    <w:rsid w:val="002B7747"/>
    <w:rsid w:val="002C77B9"/>
    <w:rsid w:val="002F0909"/>
    <w:rsid w:val="002F485A"/>
    <w:rsid w:val="003053D9"/>
    <w:rsid w:val="0036181F"/>
    <w:rsid w:val="003856C9"/>
    <w:rsid w:val="00396369"/>
    <w:rsid w:val="003F4D31"/>
    <w:rsid w:val="0043426C"/>
    <w:rsid w:val="00441EB9"/>
    <w:rsid w:val="00463463"/>
    <w:rsid w:val="00473EF8"/>
    <w:rsid w:val="004760E5"/>
    <w:rsid w:val="004D1875"/>
    <w:rsid w:val="004D22BB"/>
    <w:rsid w:val="005152F2"/>
    <w:rsid w:val="00534E4E"/>
    <w:rsid w:val="00541352"/>
    <w:rsid w:val="00551D35"/>
    <w:rsid w:val="00557019"/>
    <w:rsid w:val="005674AC"/>
    <w:rsid w:val="005A1E51"/>
    <w:rsid w:val="005A7E57"/>
    <w:rsid w:val="00616FF4"/>
    <w:rsid w:val="006A3CE7"/>
    <w:rsid w:val="007015AF"/>
    <w:rsid w:val="00743379"/>
    <w:rsid w:val="007803B7"/>
    <w:rsid w:val="007B2F5C"/>
    <w:rsid w:val="007C5F05"/>
    <w:rsid w:val="00832043"/>
    <w:rsid w:val="00832F81"/>
    <w:rsid w:val="008C7CA2"/>
    <w:rsid w:val="008F6337"/>
    <w:rsid w:val="0098705F"/>
    <w:rsid w:val="00A17E61"/>
    <w:rsid w:val="00A42F91"/>
    <w:rsid w:val="00A44B2C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8512E"/>
    <w:rsid w:val="00D93B85"/>
    <w:rsid w:val="00DC79BB"/>
    <w:rsid w:val="00E204FB"/>
    <w:rsid w:val="00E34D58"/>
    <w:rsid w:val="00E941EF"/>
    <w:rsid w:val="00EB1C1B"/>
    <w:rsid w:val="00F11794"/>
    <w:rsid w:val="00F33822"/>
    <w:rsid w:val="00F56435"/>
    <w:rsid w:val="00F57C1D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58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701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cdefg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44FA84004DF44897E01F9F0395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24CE9-3D3F-D347-A29C-300B4D208C13}"/>
      </w:docPartPr>
      <w:docPartBody>
        <w:p w:rsidR="00000000" w:rsidRDefault="00166ECA">
          <w:pPr>
            <w:pStyle w:val="6944FA84004DF44897E01F9F039535CC"/>
          </w:pPr>
          <w:r w:rsidRPr="005152F2">
            <w:t>Your Name</w:t>
          </w:r>
        </w:p>
      </w:docPartBody>
    </w:docPart>
    <w:docPart>
      <w:docPartPr>
        <w:name w:val="31C68ED86974AE4AB708125580138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E664C-0EEB-CF48-A9CA-272A0B71E557}"/>
      </w:docPartPr>
      <w:docPartBody>
        <w:p w:rsidR="00000000" w:rsidRDefault="00166ECA">
          <w:pPr>
            <w:pStyle w:val="31C68ED86974AE4AB7081255801383EB"/>
          </w:pPr>
          <w:r>
            <w:t>Objective</w:t>
          </w:r>
        </w:p>
      </w:docPartBody>
    </w:docPart>
    <w:docPart>
      <w:docPartPr>
        <w:name w:val="F3B98DE6A2CC184EB8E865FAB9CD9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DEE2F-67E6-584D-B8B6-15D1DA6F95F9}"/>
      </w:docPartPr>
      <w:docPartBody>
        <w:p w:rsidR="00000000" w:rsidRDefault="00166ECA">
          <w:pPr>
            <w:pStyle w:val="F3B98DE6A2CC184EB8E865FAB9CD9F2E"/>
          </w:pPr>
          <w:r>
            <w:t>Skills</w:t>
          </w:r>
        </w:p>
      </w:docPartBody>
    </w:docPart>
    <w:docPart>
      <w:docPartPr>
        <w:name w:val="9BCA6B30B410464BBA56F9793FA1F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80825-E839-5A47-AB55-6E3D9B19BAA2}"/>
      </w:docPartPr>
      <w:docPartBody>
        <w:p w:rsidR="00000000" w:rsidRDefault="00166ECA">
          <w:pPr>
            <w:pStyle w:val="9BCA6B30B410464BBA56F9793FA1FA38"/>
          </w:pPr>
          <w:r w:rsidRPr="005152F2">
            <w:t>Experience</w:t>
          </w:r>
        </w:p>
      </w:docPartBody>
    </w:docPart>
    <w:docPart>
      <w:docPartPr>
        <w:name w:val="6F23CED001A1B94A94168BC6451F4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35878-4B2A-D047-A041-FD0B1DF6B2CB}"/>
      </w:docPartPr>
      <w:docPartBody>
        <w:p w:rsidR="00000000" w:rsidRDefault="00166ECA">
          <w:pPr>
            <w:pStyle w:val="6F23CED001A1B94A94168BC6451F444A"/>
          </w:pPr>
          <w:r w:rsidRPr="005152F2">
            <w:t>Education</w:t>
          </w:r>
        </w:p>
      </w:docPartBody>
    </w:docPart>
    <w:docPart>
      <w:docPartPr>
        <w:name w:val="721ECBBE54A5704195BE498675B5C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FB8A2-0E7D-8C42-A6D9-590CD8FCC7BB}"/>
      </w:docPartPr>
      <w:docPartBody>
        <w:p w:rsidR="00000000" w:rsidRDefault="00166ECA">
          <w:pPr>
            <w:pStyle w:val="721ECBBE54A5704195BE498675B5C495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CA"/>
    <w:rsid w:val="0016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44FA84004DF44897E01F9F039535CC">
    <w:name w:val="6944FA84004DF44897E01F9F039535CC"/>
  </w:style>
  <w:style w:type="paragraph" w:customStyle="1" w:styleId="44CDD45E4F41524994E2D1A714D04B85">
    <w:name w:val="44CDD45E4F41524994E2D1A714D04B85"/>
  </w:style>
  <w:style w:type="paragraph" w:customStyle="1" w:styleId="E9951F941A327C4F8AFC1E103FAD6D24">
    <w:name w:val="E9951F941A327C4F8AFC1E103FAD6D24"/>
  </w:style>
  <w:style w:type="paragraph" w:customStyle="1" w:styleId="61FA58BCB43A7A4F83EEEA6A5E023D33">
    <w:name w:val="61FA58BCB43A7A4F83EEEA6A5E023D33"/>
  </w:style>
  <w:style w:type="paragraph" w:customStyle="1" w:styleId="1EE3521DB3CFB14786B4D9720F04A41C">
    <w:name w:val="1EE3521DB3CFB14786B4D9720F04A41C"/>
  </w:style>
  <w:style w:type="paragraph" w:customStyle="1" w:styleId="31C68ED86974AE4AB7081255801383EB">
    <w:name w:val="31C68ED86974AE4AB7081255801383EB"/>
  </w:style>
  <w:style w:type="paragraph" w:customStyle="1" w:styleId="DA87981E5F66144C8F56728C5FCD4289">
    <w:name w:val="DA87981E5F66144C8F56728C5FCD4289"/>
  </w:style>
  <w:style w:type="paragraph" w:customStyle="1" w:styleId="F3B98DE6A2CC184EB8E865FAB9CD9F2E">
    <w:name w:val="F3B98DE6A2CC184EB8E865FAB9CD9F2E"/>
  </w:style>
  <w:style w:type="paragraph" w:customStyle="1" w:styleId="DC4CE825E0FDB8498D67D9F59629A1CF">
    <w:name w:val="DC4CE825E0FDB8498D67D9F59629A1CF"/>
  </w:style>
  <w:style w:type="paragraph" w:customStyle="1" w:styleId="9BCA6B30B410464BBA56F9793FA1FA38">
    <w:name w:val="9BCA6B30B410464BBA56F9793FA1FA38"/>
  </w:style>
  <w:style w:type="paragraph" w:customStyle="1" w:styleId="11BDAE109045484DAEC514F170FB0F9A">
    <w:name w:val="11BDAE109045484DAEC514F170FB0F9A"/>
  </w:style>
  <w:style w:type="paragraph" w:customStyle="1" w:styleId="B0F1BF1993A983479BC17E42A7098351">
    <w:name w:val="B0F1BF1993A983479BC17E42A7098351"/>
  </w:style>
  <w:style w:type="paragraph" w:customStyle="1" w:styleId="ECC37F16B5C1A94CACB48B9F299FF543">
    <w:name w:val="ECC37F16B5C1A94CACB48B9F299FF543"/>
  </w:style>
  <w:style w:type="paragraph" w:customStyle="1" w:styleId="011FE851F3299F4A83C449F9AA30E690">
    <w:name w:val="011FE851F3299F4A83C449F9AA30E690"/>
  </w:style>
  <w:style w:type="paragraph" w:customStyle="1" w:styleId="59E4340C875F3843AE0BED1B09047310">
    <w:name w:val="59E4340C875F3843AE0BED1B09047310"/>
  </w:style>
  <w:style w:type="paragraph" w:customStyle="1" w:styleId="B51908F503264144BA4DDE6FB0C58C33">
    <w:name w:val="B51908F503264144BA4DDE6FB0C58C33"/>
  </w:style>
  <w:style w:type="paragraph" w:customStyle="1" w:styleId="6F23CED001A1B94A94168BC6451F444A">
    <w:name w:val="6F23CED001A1B94A94168BC6451F444A"/>
  </w:style>
  <w:style w:type="paragraph" w:customStyle="1" w:styleId="83AB6681DCB50641935E6DE986CC7B02">
    <w:name w:val="83AB6681DCB50641935E6DE986CC7B02"/>
  </w:style>
  <w:style w:type="paragraph" w:customStyle="1" w:styleId="4DDE7DC638D5B74F9889557CC2BD9A20">
    <w:name w:val="4DDE7DC638D5B74F9889557CC2BD9A20"/>
  </w:style>
  <w:style w:type="paragraph" w:customStyle="1" w:styleId="3934F0FF89A2EF4FB7DCF80B9CC09E57">
    <w:name w:val="3934F0FF89A2EF4FB7DCF80B9CC09E57"/>
  </w:style>
  <w:style w:type="paragraph" w:customStyle="1" w:styleId="721ECBBE54A5704195BE498675B5C495">
    <w:name w:val="721ECBBE54A5704195BE498675B5C495"/>
  </w:style>
  <w:style w:type="paragraph" w:customStyle="1" w:styleId="C75233B134C18048AD5B5E92B685D942">
    <w:name w:val="C75233B134C18048AD5B5E92B685D9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48</TotalTime>
  <Pages>2</Pages>
  <Words>148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XU</dc:creator>
  <cp:keywords/>
  <dc:description/>
  <cp:lastModifiedBy>YUQING XU</cp:lastModifiedBy>
  <cp:revision>2</cp:revision>
  <dcterms:created xsi:type="dcterms:W3CDTF">2017-10-25T01:35:00Z</dcterms:created>
  <dcterms:modified xsi:type="dcterms:W3CDTF">2017-10-25T16:19:00Z</dcterms:modified>
</cp:coreProperties>
</file>